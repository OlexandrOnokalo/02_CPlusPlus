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D09B" w14:textId="42C7CA8E" w:rsidR="00B25ADF" w:rsidRPr="003454A1" w:rsidRDefault="00CB1DB4" w:rsidP="003559B2">
      <w:pPr>
        <w:pStyle w:val="Heading1"/>
        <w:rPr>
          <w:lang w:val="ru-RU"/>
        </w:rPr>
      </w:pPr>
      <w:r w:rsidRPr="003559B2">
        <w:rPr>
          <w:rStyle w:val="SubtitleChar"/>
          <w:b/>
          <w:bCs/>
        </w:rPr>
        <w:t>Тема:</w:t>
      </w:r>
      <w:r w:rsidR="003559B2" w:rsidRPr="003559B2">
        <w:rPr>
          <w:rStyle w:val="SubtitleChar"/>
        </w:rPr>
        <w:t xml:space="preserve"> </w:t>
      </w:r>
      <w:r w:rsidR="00CC74AB">
        <w:rPr>
          <w:lang w:val="en-US"/>
        </w:rPr>
        <w:t>Virtual</w:t>
      </w:r>
      <w:r w:rsidR="00CC74AB" w:rsidRPr="00CC74AB">
        <w:rPr>
          <w:lang w:val="ru-RU"/>
        </w:rPr>
        <w:t xml:space="preserve"> </w:t>
      </w:r>
      <w:r w:rsidR="00CC74AB">
        <w:rPr>
          <w:lang w:val="en-US"/>
        </w:rPr>
        <w:t>Destructor</w:t>
      </w:r>
    </w:p>
    <w:p w14:paraId="211DAA25" w14:textId="7F1292D8" w:rsidR="00E23034" w:rsidRPr="009C30F0" w:rsidRDefault="003559B2" w:rsidP="003559B2">
      <w:pPr>
        <w:pStyle w:val="Heading2"/>
      </w:pPr>
      <w:r w:rsidRPr="009C30F0">
        <w:t>Завдання</w:t>
      </w:r>
      <w:r w:rsidR="00E23034" w:rsidRPr="009C30F0">
        <w:t xml:space="preserve"> 1:</w:t>
      </w:r>
    </w:p>
    <w:p w14:paraId="22E2A9D6" w14:textId="77777777" w:rsidR="00CC74AB" w:rsidRDefault="00CC74AB" w:rsidP="00CC74AB">
      <w:pPr>
        <w:rPr>
          <w:lang w:val="en-UA"/>
        </w:rPr>
      </w:pPr>
      <w:r w:rsidRPr="00CC74AB">
        <w:rPr>
          <w:lang w:val="en-UA"/>
        </w:rPr>
        <w:t>Створити абстрактний клас </w:t>
      </w:r>
      <w:r w:rsidRPr="00CC74AB">
        <w:rPr>
          <w:rStyle w:val="InlineCode"/>
          <w:lang w:val="en-UA"/>
        </w:rPr>
        <w:t>Shape</w:t>
      </w:r>
      <w:r w:rsidRPr="00CC74AB">
        <w:rPr>
          <w:lang w:val="en-UA"/>
        </w:rPr>
        <w:t> (фігура). Яка містить тип та чисто віртуальний метод </w:t>
      </w:r>
      <w:r w:rsidRPr="00CC74AB">
        <w:rPr>
          <w:rStyle w:val="InlineCode"/>
          <w:lang w:val="en-UA"/>
        </w:rPr>
        <w:t>Print()</w:t>
      </w:r>
      <w:r w:rsidRPr="00CC74AB">
        <w:rPr>
          <w:lang w:val="en-UA"/>
        </w:rPr>
        <w:t xml:space="preserve">, для </w:t>
      </w:r>
      <w:r>
        <w:t>показу</w:t>
      </w:r>
      <w:r w:rsidRPr="00CC74AB">
        <w:rPr>
          <w:lang w:val="en-UA"/>
        </w:rPr>
        <w:t xml:space="preserve"> фігури на консоль.</w:t>
      </w:r>
    </w:p>
    <w:p w14:paraId="142CCAB2" w14:textId="3A9C8D39" w:rsidR="00CC74AB" w:rsidRPr="00CC74AB" w:rsidRDefault="00CC74AB" w:rsidP="00CC74AB">
      <w:pPr>
        <w:rPr>
          <w:lang w:val="en-UA"/>
        </w:rPr>
      </w:pPr>
      <w:r w:rsidRPr="00CC74AB">
        <w:rPr>
          <w:lang w:val="en-UA"/>
        </w:rPr>
        <w:br/>
        <w:t>Реалізувати похідні класи:</w:t>
      </w:r>
    </w:p>
    <w:p w14:paraId="1568DC11" w14:textId="6CC3FE7D" w:rsidR="00CC74AB" w:rsidRPr="00CC74AB" w:rsidRDefault="00CC74AB" w:rsidP="00CC74AB">
      <w:pPr>
        <w:numPr>
          <w:ilvl w:val="0"/>
          <w:numId w:val="16"/>
        </w:numPr>
        <w:rPr>
          <w:lang w:val="en-UA"/>
        </w:rPr>
      </w:pPr>
      <w:r w:rsidRPr="00CC74AB">
        <w:rPr>
          <w:rStyle w:val="InlineCode"/>
          <w:lang w:val="en-UA"/>
        </w:rPr>
        <w:t>Line</w:t>
      </w:r>
      <w:r w:rsidRPr="00CC74AB">
        <w:rPr>
          <w:lang w:val="en-UA"/>
        </w:rPr>
        <w:t> </w:t>
      </w:r>
      <w:r>
        <w:t>–</w:t>
      </w:r>
      <w:r w:rsidRPr="00CC74AB">
        <w:rPr>
          <w:lang w:val="en-UA"/>
        </w:rPr>
        <w:t xml:space="preserve"> містить координати початку </w:t>
      </w:r>
      <w:r>
        <w:t>та</w:t>
      </w:r>
      <w:r w:rsidRPr="00CC74AB">
        <w:rPr>
          <w:lang w:val="en-UA"/>
        </w:rPr>
        <w:t xml:space="preserve"> кінця</w:t>
      </w:r>
      <w:r>
        <w:t xml:space="preserve"> (дві точки)</w:t>
      </w:r>
    </w:p>
    <w:p w14:paraId="72CF4400" w14:textId="6C31F3C0" w:rsidR="00CC74AB" w:rsidRPr="00CC74AB" w:rsidRDefault="00CC74AB" w:rsidP="00CC74AB">
      <w:pPr>
        <w:numPr>
          <w:ilvl w:val="0"/>
          <w:numId w:val="16"/>
        </w:numPr>
        <w:rPr>
          <w:lang w:val="en-UA"/>
        </w:rPr>
      </w:pPr>
      <w:r w:rsidRPr="00CC74AB">
        <w:rPr>
          <w:rStyle w:val="InlineCode"/>
          <w:lang w:val="en-UA"/>
        </w:rPr>
        <w:t>Rectangle</w:t>
      </w:r>
      <w:r w:rsidRPr="00CC74AB">
        <w:rPr>
          <w:lang w:val="en-UA"/>
        </w:rPr>
        <w:t> </w:t>
      </w:r>
      <w:r>
        <w:t>–</w:t>
      </w:r>
      <w:r w:rsidRPr="00CC74AB">
        <w:rPr>
          <w:lang w:val="en-UA"/>
        </w:rPr>
        <w:t xml:space="preserve"> містить координати верхнього лівого кута, ширину та довжину</w:t>
      </w:r>
    </w:p>
    <w:p w14:paraId="7B1E80F2" w14:textId="203FDFCB" w:rsidR="00CC74AB" w:rsidRDefault="00CC74AB" w:rsidP="00CC74AB">
      <w:pPr>
        <w:numPr>
          <w:ilvl w:val="0"/>
          <w:numId w:val="16"/>
        </w:numPr>
        <w:rPr>
          <w:lang w:val="en-UA"/>
        </w:rPr>
      </w:pPr>
      <w:r w:rsidRPr="00CC74AB">
        <w:rPr>
          <w:rStyle w:val="InlineCode"/>
          <w:lang w:val="en-UA"/>
        </w:rPr>
        <w:t>Polyline</w:t>
      </w:r>
      <w:r w:rsidRPr="00CC74AB">
        <w:rPr>
          <w:lang w:val="en-UA"/>
        </w:rPr>
        <w:t> </w:t>
      </w:r>
      <w:r>
        <w:t>–</w:t>
      </w:r>
      <w:r w:rsidRPr="00CC74AB">
        <w:rPr>
          <w:lang w:val="en-UA"/>
        </w:rPr>
        <w:t xml:space="preserve"> містить масив точок</w:t>
      </w:r>
    </w:p>
    <w:p w14:paraId="4D79284A" w14:textId="77777777" w:rsidR="00CC74AB" w:rsidRPr="00CC74AB" w:rsidRDefault="00CC74AB" w:rsidP="00CC74AB">
      <w:pPr>
        <w:rPr>
          <w:lang w:val="en-UA"/>
        </w:rPr>
      </w:pPr>
    </w:p>
    <w:p w14:paraId="32832D14" w14:textId="6C8255C8" w:rsidR="00CC74AB" w:rsidRPr="00CC74AB" w:rsidRDefault="00CC74AB" w:rsidP="00CC74AB">
      <w:r w:rsidRPr="00CC74AB">
        <w:rPr>
          <w:lang w:val="en-UA"/>
        </w:rPr>
        <w:t>Всі похідні класи повинні перевизначати метод </w:t>
      </w:r>
      <w:r w:rsidRPr="00CC74AB">
        <w:rPr>
          <w:rStyle w:val="InlineCode"/>
          <w:lang w:val="en-UA"/>
        </w:rPr>
        <w:t>Print()</w:t>
      </w:r>
      <w:r w:rsidRPr="00CC74AB">
        <w:rPr>
          <w:lang w:val="en-UA"/>
        </w:rPr>
        <w:t>, друкуючи фігуру на консолі враховуючи її параметри.</w:t>
      </w:r>
      <w:r>
        <w:t xml:space="preserve"> Додати деструктор  в класи, які його потребують.</w:t>
      </w:r>
    </w:p>
    <w:p w14:paraId="39387FD4" w14:textId="7C46F018" w:rsidR="00CC74AB" w:rsidRDefault="00CC74AB" w:rsidP="00CC74AB">
      <w:r w:rsidRPr="00CC74AB">
        <w:rPr>
          <w:lang w:val="en-UA"/>
        </w:rPr>
        <w:t xml:space="preserve">Для зручності </w:t>
      </w:r>
      <w:r>
        <w:t>можна</w:t>
      </w:r>
      <w:r w:rsidRPr="00CC74AB">
        <w:rPr>
          <w:lang w:val="en-UA"/>
        </w:rPr>
        <w:t xml:space="preserve"> створити структуру </w:t>
      </w:r>
      <w:r w:rsidRPr="00CC74AB">
        <w:rPr>
          <w:rStyle w:val="InlineCode"/>
          <w:lang w:val="en-UA"/>
        </w:rPr>
        <w:t>struct Point { int x, y };</w:t>
      </w:r>
      <w:r w:rsidRPr="00CC74AB">
        <w:rPr>
          <w:lang w:val="en-UA"/>
        </w:rPr>
        <w:t> </w:t>
      </w:r>
      <w:r>
        <w:t xml:space="preserve"> та</w:t>
      </w:r>
      <w:r w:rsidRPr="00CC74AB">
        <w:rPr>
          <w:lang w:val="en-UA"/>
        </w:rPr>
        <w:t xml:space="preserve"> скористатися методом </w:t>
      </w:r>
      <w:r w:rsidRPr="00CC74AB">
        <w:rPr>
          <w:rStyle w:val="InlineCode"/>
          <w:lang w:val="en-UA"/>
        </w:rPr>
        <w:t>gotoxy()</w:t>
      </w:r>
      <w:r w:rsidRPr="00CC74AB">
        <w:t>.</w:t>
      </w:r>
    </w:p>
    <w:p w14:paraId="2FBBAB32" w14:textId="77777777" w:rsidR="00CC74AB" w:rsidRPr="00CC74AB" w:rsidRDefault="00CC74AB" w:rsidP="00CC74AB">
      <w:pPr>
        <w:rPr>
          <w:rStyle w:val="InlineCode"/>
        </w:rPr>
      </w:pPr>
    </w:p>
    <w:p w14:paraId="1EA17AB7" w14:textId="30D6BDB4" w:rsidR="005E3723" w:rsidRPr="00CC74AB" w:rsidRDefault="00CC74AB" w:rsidP="00CC74AB">
      <w:pPr>
        <w:rPr>
          <w:lang w:val="en-UA"/>
        </w:rPr>
      </w:pPr>
      <w:r w:rsidRPr="00CC74AB">
        <w:rPr>
          <w:color w:val="C00000"/>
          <w:lang w:val="en-UA"/>
        </w:rPr>
        <w:t>*</w:t>
      </w:r>
      <w:r w:rsidRPr="00CC74AB">
        <w:rPr>
          <w:lang w:val="en-UA"/>
        </w:rPr>
        <w:t>Додати метод </w:t>
      </w:r>
      <w:r w:rsidRPr="00CC74AB">
        <w:rPr>
          <w:rStyle w:val="InlineCode"/>
          <w:lang w:val="en-UA"/>
        </w:rPr>
        <w:t>Save()</w:t>
      </w:r>
      <w:r w:rsidRPr="00CC74AB">
        <w:rPr>
          <w:lang w:val="en-UA"/>
        </w:rPr>
        <w:t> для запису фігури в файл.</w:t>
      </w:r>
    </w:p>
    <w:sectPr w:rsidR="005E3723" w:rsidRPr="00CC74AB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6E6BF" w14:textId="77777777" w:rsidR="00017B82" w:rsidRDefault="00017B82" w:rsidP="00BB5D8A">
      <w:r>
        <w:separator/>
      </w:r>
    </w:p>
  </w:endnote>
  <w:endnote w:type="continuationSeparator" w:id="0">
    <w:p w14:paraId="69BD24AC" w14:textId="77777777" w:rsidR="00017B82" w:rsidRDefault="00017B82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CA159" w14:textId="77777777" w:rsidR="00017B82" w:rsidRDefault="00017B82" w:rsidP="00BB5D8A">
      <w:r>
        <w:separator/>
      </w:r>
    </w:p>
  </w:footnote>
  <w:footnote w:type="continuationSeparator" w:id="0">
    <w:p w14:paraId="792FFA01" w14:textId="77777777" w:rsidR="00017B82" w:rsidRDefault="00017B82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F935" w14:textId="77777777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17523C" wp14:editId="5EBA88E8">
              <wp:simplePos x="0" y="0"/>
              <wp:positionH relativeFrom="column">
                <wp:posOffset>-114300</wp:posOffset>
              </wp:positionH>
              <wp:positionV relativeFrom="paragraph">
                <wp:posOffset>-450215</wp:posOffset>
              </wp:positionV>
              <wp:extent cx="7240228" cy="76980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0228" cy="7698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358E0" w14:textId="7BA731E8" w:rsidR="00162F27" w:rsidRPr="00AB03FD" w:rsidRDefault="00AB03FD" w:rsidP="00162F27">
                          <w:pPr>
                            <w:pStyle w:val="Title"/>
                            <w:rPr>
                              <w:b w:val="0"/>
                              <w:lang w:val="uk-UA"/>
                            </w:rPr>
                          </w:pPr>
                          <w:r>
                            <w:t>OOP</w:t>
                          </w:r>
                          <w:r>
                            <w:rPr>
                              <w:lang w:val="uk-UA"/>
                            </w:rPr>
                            <w:t xml:space="preserve"> </w:t>
                          </w:r>
                          <w:r>
                            <w:t>using</w:t>
                          </w:r>
                          <w:r>
                            <w:rPr>
                              <w:lang w:val="uk-UA"/>
                            </w:rPr>
                            <w:t xml:space="preserve"> С++</w:t>
                          </w:r>
                        </w:p>
                        <w:p w14:paraId="50453A01" w14:textId="77777777" w:rsidR="00162F27" w:rsidRPr="00162F27" w:rsidRDefault="00162F27" w:rsidP="00162F2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  <w:lang w:val="en-US"/>
                            </w:rPr>
                          </w:pPr>
                        </w:p>
                        <w:p w14:paraId="0ACF0DC9" w14:textId="77777777" w:rsidR="0003654E" w:rsidRPr="0003654E" w:rsidRDefault="0003654E" w:rsidP="002F33BB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752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pt;margin-top:-35.45pt;width:570.1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" filled="f" stroked="f" strokeweight=".5pt">
              <v:textbox>
                <w:txbxContent>
                  <w:p w14:paraId="1B1358E0" w14:textId="7BA731E8" w:rsidR="00162F27" w:rsidRPr="00AB03FD" w:rsidRDefault="00AB03FD" w:rsidP="00162F27">
                    <w:pPr>
                      <w:pStyle w:val="Title"/>
                      <w:rPr>
                        <w:b w:val="0"/>
                        <w:lang w:val="uk-UA"/>
                      </w:rPr>
                    </w:pPr>
                    <w:r>
                      <w:t>OOP</w:t>
                    </w:r>
                    <w:r>
                      <w:rPr>
                        <w:lang w:val="uk-UA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lang w:val="uk-UA"/>
                      </w:rPr>
                      <w:t xml:space="preserve"> С++</w:t>
                    </w:r>
                  </w:p>
                  <w:p w14:paraId="50453A01" w14:textId="77777777" w:rsidR="00162F27" w:rsidRPr="00162F27" w:rsidRDefault="00162F27" w:rsidP="00162F27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  <w:lang w:val="en-US"/>
                      </w:rPr>
                    </w:pPr>
                  </w:p>
                  <w:p w14:paraId="0ACF0DC9" w14:textId="77777777" w:rsidR="0003654E" w:rsidRPr="0003654E" w:rsidRDefault="0003654E" w:rsidP="002F33BB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35232691" wp14:editId="208B4CF0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465"/>
    <w:multiLevelType w:val="hybridMultilevel"/>
    <w:tmpl w:val="8F9A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554B"/>
    <w:multiLevelType w:val="hybridMultilevel"/>
    <w:tmpl w:val="BF2A4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A5A"/>
    <w:multiLevelType w:val="hybridMultilevel"/>
    <w:tmpl w:val="C1C2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74958"/>
    <w:multiLevelType w:val="multilevel"/>
    <w:tmpl w:val="F8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5D03"/>
    <w:multiLevelType w:val="hybridMultilevel"/>
    <w:tmpl w:val="D54C3BBC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0780"/>
    <w:multiLevelType w:val="hybridMultilevel"/>
    <w:tmpl w:val="CD56E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E37E6"/>
    <w:multiLevelType w:val="hybridMultilevel"/>
    <w:tmpl w:val="4478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532C"/>
    <w:multiLevelType w:val="hybridMultilevel"/>
    <w:tmpl w:val="EF0C3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0AAE"/>
    <w:multiLevelType w:val="hybridMultilevel"/>
    <w:tmpl w:val="B6205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4233D"/>
    <w:multiLevelType w:val="hybridMultilevel"/>
    <w:tmpl w:val="4796D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B5C79"/>
    <w:multiLevelType w:val="hybridMultilevel"/>
    <w:tmpl w:val="904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C770C"/>
    <w:multiLevelType w:val="hybridMultilevel"/>
    <w:tmpl w:val="BF106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FD"/>
    <w:rsid w:val="00005ED9"/>
    <w:rsid w:val="0000773C"/>
    <w:rsid w:val="0001296E"/>
    <w:rsid w:val="00017B82"/>
    <w:rsid w:val="00023DB7"/>
    <w:rsid w:val="000272E8"/>
    <w:rsid w:val="0003654E"/>
    <w:rsid w:val="000409D1"/>
    <w:rsid w:val="000435A9"/>
    <w:rsid w:val="00044B18"/>
    <w:rsid w:val="00045D65"/>
    <w:rsid w:val="000A2338"/>
    <w:rsid w:val="000A28BA"/>
    <w:rsid w:val="000A3605"/>
    <w:rsid w:val="000B3BE7"/>
    <w:rsid w:val="000F0151"/>
    <w:rsid w:val="00162F27"/>
    <w:rsid w:val="001947FB"/>
    <w:rsid w:val="001A1088"/>
    <w:rsid w:val="001A3C16"/>
    <w:rsid w:val="001A5A29"/>
    <w:rsid w:val="001C237F"/>
    <w:rsid w:val="001D1F5B"/>
    <w:rsid w:val="001D6865"/>
    <w:rsid w:val="0021784A"/>
    <w:rsid w:val="00230A06"/>
    <w:rsid w:val="002862BC"/>
    <w:rsid w:val="00292928"/>
    <w:rsid w:val="00295232"/>
    <w:rsid w:val="002A4E1A"/>
    <w:rsid w:val="002B1A9E"/>
    <w:rsid w:val="002D232E"/>
    <w:rsid w:val="002F33BB"/>
    <w:rsid w:val="002F502E"/>
    <w:rsid w:val="00337101"/>
    <w:rsid w:val="003454A1"/>
    <w:rsid w:val="003559B2"/>
    <w:rsid w:val="00373EBC"/>
    <w:rsid w:val="003C18CD"/>
    <w:rsid w:val="003C66BB"/>
    <w:rsid w:val="003E22CE"/>
    <w:rsid w:val="003F7D49"/>
    <w:rsid w:val="003F7E8E"/>
    <w:rsid w:val="00427C0E"/>
    <w:rsid w:val="004357F2"/>
    <w:rsid w:val="00437879"/>
    <w:rsid w:val="00442BED"/>
    <w:rsid w:val="00460F29"/>
    <w:rsid w:val="00462DBA"/>
    <w:rsid w:val="00493FD6"/>
    <w:rsid w:val="004C56ED"/>
    <w:rsid w:val="00502773"/>
    <w:rsid w:val="0050604F"/>
    <w:rsid w:val="00506D79"/>
    <w:rsid w:val="0051442D"/>
    <w:rsid w:val="00515AD1"/>
    <w:rsid w:val="00533D23"/>
    <w:rsid w:val="00542440"/>
    <w:rsid w:val="005438AC"/>
    <w:rsid w:val="005719B4"/>
    <w:rsid w:val="00593C7E"/>
    <w:rsid w:val="005A13BA"/>
    <w:rsid w:val="005B3B4E"/>
    <w:rsid w:val="005C3881"/>
    <w:rsid w:val="005C5E43"/>
    <w:rsid w:val="005D3C8D"/>
    <w:rsid w:val="005D7A4E"/>
    <w:rsid w:val="005E3723"/>
    <w:rsid w:val="005E3E92"/>
    <w:rsid w:val="005E6669"/>
    <w:rsid w:val="006240E0"/>
    <w:rsid w:val="006375F9"/>
    <w:rsid w:val="00644D1A"/>
    <w:rsid w:val="00665575"/>
    <w:rsid w:val="00670A55"/>
    <w:rsid w:val="00683035"/>
    <w:rsid w:val="00691913"/>
    <w:rsid w:val="006B69C4"/>
    <w:rsid w:val="00726321"/>
    <w:rsid w:val="0073639E"/>
    <w:rsid w:val="00737213"/>
    <w:rsid w:val="007414D3"/>
    <w:rsid w:val="00745BFE"/>
    <w:rsid w:val="00754618"/>
    <w:rsid w:val="00774379"/>
    <w:rsid w:val="007823CD"/>
    <w:rsid w:val="007B1AD2"/>
    <w:rsid w:val="007C394B"/>
    <w:rsid w:val="007D33DD"/>
    <w:rsid w:val="00807CBA"/>
    <w:rsid w:val="008421E2"/>
    <w:rsid w:val="008514BB"/>
    <w:rsid w:val="00875B59"/>
    <w:rsid w:val="008835B3"/>
    <w:rsid w:val="00887272"/>
    <w:rsid w:val="008B00E0"/>
    <w:rsid w:val="008B3275"/>
    <w:rsid w:val="008C7F34"/>
    <w:rsid w:val="008D6394"/>
    <w:rsid w:val="008E58DB"/>
    <w:rsid w:val="008F2989"/>
    <w:rsid w:val="00906526"/>
    <w:rsid w:val="00914D9B"/>
    <w:rsid w:val="009447FA"/>
    <w:rsid w:val="00955474"/>
    <w:rsid w:val="00994066"/>
    <w:rsid w:val="009C30F0"/>
    <w:rsid w:val="009D5938"/>
    <w:rsid w:val="009E2842"/>
    <w:rsid w:val="009E5891"/>
    <w:rsid w:val="00A35969"/>
    <w:rsid w:val="00A42197"/>
    <w:rsid w:val="00A572C0"/>
    <w:rsid w:val="00A57ABD"/>
    <w:rsid w:val="00A809F1"/>
    <w:rsid w:val="00A85EC5"/>
    <w:rsid w:val="00AB03FD"/>
    <w:rsid w:val="00AC06A9"/>
    <w:rsid w:val="00B03E79"/>
    <w:rsid w:val="00B142D5"/>
    <w:rsid w:val="00B25ADF"/>
    <w:rsid w:val="00B301A2"/>
    <w:rsid w:val="00B33FA1"/>
    <w:rsid w:val="00B52107"/>
    <w:rsid w:val="00B57F69"/>
    <w:rsid w:val="00B66D59"/>
    <w:rsid w:val="00B81415"/>
    <w:rsid w:val="00B87AAC"/>
    <w:rsid w:val="00B95268"/>
    <w:rsid w:val="00BA6A1C"/>
    <w:rsid w:val="00BB1ECB"/>
    <w:rsid w:val="00BB5D8A"/>
    <w:rsid w:val="00BC7E83"/>
    <w:rsid w:val="00BE78C7"/>
    <w:rsid w:val="00BF3C25"/>
    <w:rsid w:val="00C06F29"/>
    <w:rsid w:val="00C35F95"/>
    <w:rsid w:val="00C36113"/>
    <w:rsid w:val="00C60CA8"/>
    <w:rsid w:val="00C6362B"/>
    <w:rsid w:val="00C772E2"/>
    <w:rsid w:val="00C779B3"/>
    <w:rsid w:val="00C83BBB"/>
    <w:rsid w:val="00C92E59"/>
    <w:rsid w:val="00C96DAB"/>
    <w:rsid w:val="00CA00AD"/>
    <w:rsid w:val="00CA0604"/>
    <w:rsid w:val="00CB1DB4"/>
    <w:rsid w:val="00CC74AB"/>
    <w:rsid w:val="00CD0B9A"/>
    <w:rsid w:val="00CD747F"/>
    <w:rsid w:val="00CF52CF"/>
    <w:rsid w:val="00D06560"/>
    <w:rsid w:val="00D11A3B"/>
    <w:rsid w:val="00D31C80"/>
    <w:rsid w:val="00D363B5"/>
    <w:rsid w:val="00D81971"/>
    <w:rsid w:val="00D96B6E"/>
    <w:rsid w:val="00DB13A7"/>
    <w:rsid w:val="00DB1F65"/>
    <w:rsid w:val="00E16DA7"/>
    <w:rsid w:val="00E23034"/>
    <w:rsid w:val="00E26F7C"/>
    <w:rsid w:val="00E303A2"/>
    <w:rsid w:val="00E3189D"/>
    <w:rsid w:val="00E33E60"/>
    <w:rsid w:val="00E4777E"/>
    <w:rsid w:val="00E53842"/>
    <w:rsid w:val="00E77AEA"/>
    <w:rsid w:val="00E77E18"/>
    <w:rsid w:val="00E878DC"/>
    <w:rsid w:val="00E9121F"/>
    <w:rsid w:val="00E93505"/>
    <w:rsid w:val="00EA6A4C"/>
    <w:rsid w:val="00EB552D"/>
    <w:rsid w:val="00EC096D"/>
    <w:rsid w:val="00EC1EA3"/>
    <w:rsid w:val="00F249C5"/>
    <w:rsid w:val="00F37A2B"/>
    <w:rsid w:val="00F44A03"/>
    <w:rsid w:val="00F66CB0"/>
    <w:rsid w:val="00F70E79"/>
    <w:rsid w:val="00F73097"/>
    <w:rsid w:val="00F733AD"/>
    <w:rsid w:val="00F80C2C"/>
    <w:rsid w:val="00FB219C"/>
    <w:rsid w:val="00FC1611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237460"/>
  <w15:docId w15:val="{4C806CED-4D5E-EA49-BB2A-7564A1B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B2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3F7E8E"/>
    <w:pPr>
      <w:outlineLvl w:val="0"/>
    </w:pPr>
    <w:rPr>
      <w:rFonts w:ascii="Calibri" w:eastAsia="Calibri" w:hAnsi="Calibri" w:cs="Calibri"/>
      <w:b/>
      <w:smallCaps/>
      <w:color w:val="2E739A"/>
      <w:sz w:val="3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7E8E"/>
    <w:pPr>
      <w:spacing w:before="240" w:beforeAutospacing="0" w:after="120" w:afterAutospacing="0"/>
      <w:outlineLvl w:val="1"/>
    </w:pPr>
    <w:rPr>
      <w:smallCap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B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B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B2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3559B2"/>
    <w:pPr>
      <w:spacing w:before="240" w:beforeAutospacing="0"/>
      <w:jc w:val="center"/>
    </w:pPr>
    <w:rPr>
      <w:rFonts w:asciiTheme="majorHAnsi" w:eastAsiaTheme="majorEastAsia" w:hAnsiTheme="majorHAnsi" w:cstheme="majorHAnsi"/>
      <w:b/>
      <w:color w:val="FFFFFF" w:themeColor="background1"/>
      <w:sz w:val="48"/>
      <w:szCs w:val="34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3559B2"/>
    <w:rPr>
      <w:rFonts w:asciiTheme="majorHAnsi" w:eastAsiaTheme="majorEastAsia" w:hAnsiTheme="majorHAnsi" w:cstheme="majorHAnsi"/>
      <w:b/>
      <w:color w:val="FFFFFF" w:themeColor="background1"/>
      <w:sz w:val="48"/>
      <w:szCs w:val="3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F7E8E"/>
    <w:rPr>
      <w:rFonts w:ascii="Calibri" w:eastAsia="Calibri" w:hAnsi="Calibri" w:cs="Calibri"/>
      <w:b/>
      <w:smallCaps/>
      <w:color w:val="2E739A"/>
      <w:sz w:val="36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3F7E8E"/>
    <w:rPr>
      <w:rFonts w:ascii="Calibri" w:eastAsia="Calibri" w:hAnsi="Calibri" w:cs="Calibri"/>
      <w:b/>
      <w:color w:val="2E739A"/>
      <w:sz w:val="32"/>
      <w:szCs w:val="26"/>
      <w:lang w:val="uk-U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3559B2"/>
    <w:rPr>
      <w:rFonts w:ascii="Calibri" w:eastAsia="Calibri" w:hAnsi="Calibri" w:cs="Calibri"/>
      <w:b/>
      <w:caps/>
      <w:color w:val="000000" w:themeColor="text1"/>
      <w:sz w:val="3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559B2"/>
    <w:rPr>
      <w:rFonts w:ascii="Calibri" w:eastAsia="Calibri" w:hAnsi="Calibri" w:cs="Calibri"/>
      <w:b/>
      <w:caps/>
      <w:color w:val="000000" w:themeColor="text1"/>
      <w:sz w:val="3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B2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B2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B2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B2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B2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9B2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559B2"/>
    <w:rPr>
      <w:b/>
      <w:bCs/>
    </w:rPr>
  </w:style>
  <w:style w:type="character" w:styleId="Emphasis">
    <w:name w:val="Emphasis"/>
    <w:uiPriority w:val="20"/>
    <w:qFormat/>
    <w:rsid w:val="003559B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559B2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3559B2"/>
    <w:rPr>
      <w:rFonts w:ascii="Calibri" w:eastAsia="Calibri" w:hAnsi="Calibri" w:cs="Calibri"/>
      <w:sz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3559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B2"/>
    <w:rPr>
      <w:rFonts w:ascii="Calibri" w:eastAsia="Calibri" w:hAnsi="Calibri" w:cs="Calibri"/>
      <w:i/>
      <w:iCs/>
      <w:color w:val="404040" w:themeColor="text1" w:themeTint="BF"/>
      <w:sz w:val="28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B2"/>
    <w:rPr>
      <w:rFonts w:ascii="Calibri" w:eastAsia="Calibri" w:hAnsi="Calibri" w:cs="Calibri"/>
      <w:i/>
      <w:iCs/>
      <w:color w:val="4472C4" w:themeColor="accent1"/>
      <w:sz w:val="28"/>
      <w:lang w:val="uk-UA"/>
    </w:rPr>
  </w:style>
  <w:style w:type="character" w:styleId="SubtleEmphasis">
    <w:name w:val="Subtle Emphasis"/>
    <w:uiPriority w:val="19"/>
    <w:qFormat/>
    <w:rsid w:val="003559B2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3559B2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3559B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559B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559B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9B2"/>
    <w:pPr>
      <w:keepNext/>
      <w:keepLines/>
      <w:spacing w:before="240" w:beforeAutospacing="0" w:after="0" w:afterAutospacing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b/>
      <w:caps/>
      <w:color w:val="833C0B" w:themeColor="accent2" w:themeShade="80"/>
      <w:sz w:val="72"/>
      <w:szCs w:val="34"/>
      <w:lang w:val="ru-RU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 w:val="0"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559B2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559B2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  <w:style w:type="character" w:customStyle="1" w:styleId="InlineCode">
    <w:name w:val="Inline Code"/>
    <w:basedOn w:val="DefaultParagraphFont"/>
    <w:uiPriority w:val="1"/>
    <w:qFormat/>
    <w:rsid w:val="003559B2"/>
    <w:rPr>
      <w:rFonts w:ascii="Consolas" w:hAnsi="Consolas" w:cs="Consolas"/>
      <w:b w:val="0"/>
      <w:i w:val="0"/>
      <w:color w:val="1F3864" w:themeColor="accent1" w:themeShade="80"/>
      <w:sz w:val="26"/>
      <w:bdr w:val="single" w:sz="4" w:space="0" w:color="D9D9D9" w:themeColor="background1" w:theme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53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5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1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2842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864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5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4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/Library/Group%20Containers/UBF8T346G9.Office/User%20Content.localized/Templates.localized/Step%20Academy%20Tas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B7BD3F5-EF04-7B40-9D0C-3ED88090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Step Academy Task.dotx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Тимощук Владислав Валерійович</cp:lastModifiedBy>
  <cp:revision>3</cp:revision>
  <dcterms:created xsi:type="dcterms:W3CDTF">2021-06-17T17:50:00Z</dcterms:created>
  <dcterms:modified xsi:type="dcterms:W3CDTF">2021-06-17T17:50:00Z</dcterms:modified>
</cp:coreProperties>
</file>